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55DB00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45991A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7DDC493" wp14:editId="509547C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16B64BE6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B35295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17F52CF" w14:textId="79867835" w:rsidR="001B2ABD" w:rsidRPr="00F77FFE" w:rsidRDefault="00F77FFE" w:rsidP="001B2ABD">
            <w:pPr>
              <w:pStyle w:val="Title"/>
              <w:rPr>
                <w:b/>
                <w:bCs/>
                <w:sz w:val="56"/>
                <w:szCs w:val="36"/>
              </w:rPr>
            </w:pPr>
            <w:r w:rsidRPr="00F77FFE">
              <w:rPr>
                <w:b/>
                <w:bCs/>
                <w:sz w:val="56"/>
                <w:szCs w:val="36"/>
              </w:rPr>
              <w:t>aditya singh rawat</w:t>
            </w:r>
          </w:p>
          <w:p w14:paraId="2C989A21" w14:textId="6B9B8A60" w:rsidR="001B2ABD" w:rsidRDefault="001B2ABD" w:rsidP="001B2ABD">
            <w:pPr>
              <w:pStyle w:val="Subtitle"/>
            </w:pPr>
          </w:p>
        </w:tc>
      </w:tr>
      <w:tr w:rsidR="001B2ABD" w14:paraId="0C2A8B1B" w14:textId="77777777" w:rsidTr="001B2ABD">
        <w:tc>
          <w:tcPr>
            <w:tcW w:w="3600" w:type="dxa"/>
          </w:tcPr>
          <w:p w14:paraId="294A37DD" w14:textId="77777777" w:rsidR="008E0FEE" w:rsidRDefault="008E0FEE" w:rsidP="008E0FEE">
            <w:pPr>
              <w:pStyle w:val="Heading3"/>
              <w:spacing w:before="0" w:after="0"/>
            </w:pPr>
          </w:p>
          <w:p w14:paraId="0A6F7B94" w14:textId="77777777" w:rsidR="008E0FEE" w:rsidRDefault="008E0FEE" w:rsidP="008E0FEE">
            <w:pPr>
              <w:pStyle w:val="Heading3"/>
              <w:spacing w:before="0" w:after="0"/>
            </w:pPr>
          </w:p>
          <w:sdt>
            <w:sdtPr>
              <w:id w:val="-1711873194"/>
              <w:placeholder>
                <w:docPart w:val="3861FE13E5654B99A0668DBDDFAD2803"/>
              </w:placeholder>
              <w:temporary/>
              <w:showingPlcHdr/>
              <w15:appearance w15:val="hidden"/>
            </w:sdtPr>
            <w:sdtEndPr/>
            <w:sdtContent>
              <w:p w14:paraId="2637577C" w14:textId="185ABCC4" w:rsidR="001B2ABD" w:rsidRDefault="00036450" w:rsidP="008E0FEE">
                <w:pPr>
                  <w:pStyle w:val="Heading3"/>
                  <w:spacing w:before="0" w:after="0"/>
                </w:pPr>
                <w:r w:rsidRPr="00D5459D">
                  <w:t>Profile</w:t>
                </w:r>
              </w:p>
            </w:sdtContent>
          </w:sdt>
          <w:p w14:paraId="6C08699E" w14:textId="77777777" w:rsidR="00AC24A2" w:rsidRPr="00AC24A2" w:rsidRDefault="00AC24A2" w:rsidP="00AC24A2"/>
          <w:p w14:paraId="46AE9CA9" w14:textId="687F4C0B" w:rsidR="00036450" w:rsidRPr="00F77FFE" w:rsidRDefault="00F77FFE" w:rsidP="008E0FEE">
            <w:pPr>
              <w:jc w:val="both"/>
              <w:rPr>
                <w:sz w:val="24"/>
                <w:szCs w:val="24"/>
              </w:rPr>
            </w:pPr>
            <w:r w:rsidRPr="00F77FFE">
              <w:rPr>
                <w:sz w:val="24"/>
                <w:szCs w:val="24"/>
              </w:rPr>
              <w:t>To secure a chal</w:t>
            </w:r>
            <w:r w:rsidR="002759BC">
              <w:rPr>
                <w:sz w:val="24"/>
                <w:szCs w:val="24"/>
              </w:rPr>
              <w:t xml:space="preserve">lenging position in an </w:t>
            </w:r>
            <w:r w:rsidRPr="00F77FFE">
              <w:rPr>
                <w:sz w:val="24"/>
                <w:szCs w:val="24"/>
              </w:rPr>
              <w:t>organization to expand my l</w:t>
            </w:r>
            <w:r w:rsidR="002759BC">
              <w:rPr>
                <w:sz w:val="24"/>
                <w:szCs w:val="24"/>
              </w:rPr>
              <w:t>earnings, knowledge, and skills and to work with creative peers.</w:t>
            </w:r>
          </w:p>
          <w:p w14:paraId="33BCEBE4" w14:textId="77777777" w:rsidR="00036450" w:rsidRDefault="00036450" w:rsidP="008E0FEE"/>
          <w:p w14:paraId="5C216482" w14:textId="77777777" w:rsidR="00D01ADA" w:rsidRDefault="00D01ADA" w:rsidP="008E0FEE">
            <w:pPr>
              <w:pStyle w:val="Heading3"/>
              <w:spacing w:before="0" w:after="0"/>
            </w:pPr>
          </w:p>
          <w:sdt>
            <w:sdtPr>
              <w:id w:val="-1954003311"/>
              <w:placeholder>
                <w:docPart w:val="FB160171FD4E47EF97638E0C73DA057C"/>
              </w:placeholder>
              <w:temporary/>
              <w:showingPlcHdr/>
              <w15:appearance w15:val="hidden"/>
            </w:sdtPr>
            <w:sdtEndPr/>
            <w:sdtContent>
              <w:p w14:paraId="71B26444" w14:textId="6E8414DD" w:rsidR="00036450" w:rsidRPr="00CB0055" w:rsidRDefault="00CB0055" w:rsidP="008E0FEE">
                <w:pPr>
                  <w:pStyle w:val="Heading3"/>
                  <w:spacing w:before="0" w:after="0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D8F49E8FA634608A895DBDD660234F9"/>
              </w:placeholder>
              <w:temporary/>
              <w:showingPlcHdr/>
              <w15:appearance w15:val="hidden"/>
            </w:sdtPr>
            <w:sdtEndPr>
              <w:rPr>
                <w:sz w:val="24"/>
                <w:szCs w:val="24"/>
              </w:rPr>
            </w:sdtEndPr>
            <w:sdtContent>
              <w:p w14:paraId="63BD67C2" w14:textId="77777777" w:rsidR="004D3011" w:rsidRPr="00F77FFE" w:rsidRDefault="004D3011" w:rsidP="008E0FEE">
                <w:pPr>
                  <w:rPr>
                    <w:sz w:val="24"/>
                    <w:szCs w:val="24"/>
                  </w:rPr>
                </w:pPr>
                <w:r w:rsidRPr="00F77FFE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74425C68" w14:textId="3AF826D7" w:rsidR="004D3011" w:rsidRDefault="00F77FFE" w:rsidP="008E0FEE">
            <w:r>
              <w:rPr>
                <w:sz w:val="24"/>
                <w:szCs w:val="24"/>
              </w:rPr>
              <w:t>7011135226</w:t>
            </w:r>
          </w:p>
          <w:p w14:paraId="30E0074E" w14:textId="77777777" w:rsidR="004D3011" w:rsidRPr="004D3011" w:rsidRDefault="004D3011" w:rsidP="008E0FEE"/>
          <w:sdt>
            <w:sdtPr>
              <w:id w:val="67859272"/>
              <w:placeholder>
                <w:docPart w:val="3F33253E5181405893454C854259E307"/>
              </w:placeholder>
              <w:temporary/>
              <w:showingPlcHdr/>
              <w15:appearance w15:val="hidden"/>
            </w:sdtPr>
            <w:sdtEndPr>
              <w:rPr>
                <w:sz w:val="24"/>
                <w:szCs w:val="24"/>
              </w:rPr>
            </w:sdtEndPr>
            <w:sdtContent>
              <w:p w14:paraId="1D850930" w14:textId="77777777" w:rsidR="004D3011" w:rsidRPr="00F77FFE" w:rsidRDefault="004D3011" w:rsidP="008E0FEE">
                <w:pPr>
                  <w:rPr>
                    <w:sz w:val="24"/>
                    <w:szCs w:val="24"/>
                  </w:rPr>
                </w:pPr>
                <w:r w:rsidRPr="00F77FFE">
                  <w:rPr>
                    <w:sz w:val="24"/>
                    <w:szCs w:val="24"/>
                  </w:rPr>
                  <w:t>WEBSITE:</w:t>
                </w:r>
              </w:p>
            </w:sdtContent>
          </w:sdt>
          <w:p w14:paraId="3FAA31B0" w14:textId="66A062A5" w:rsidR="00E67AA0" w:rsidRDefault="002643B7" w:rsidP="008E0FEE">
            <w:pPr>
              <w:rPr>
                <w:sz w:val="24"/>
                <w:szCs w:val="24"/>
              </w:rPr>
            </w:pPr>
            <w:hyperlink r:id="rId12" w:history="1">
              <w:r w:rsidR="00E67AA0" w:rsidRPr="009D2F08">
                <w:rPr>
                  <w:rStyle w:val="Hyperlink"/>
                  <w:sz w:val="24"/>
                  <w:szCs w:val="24"/>
                </w:rPr>
                <w:t>http://asrcodingdaily.000webhostapp.com/</w:t>
              </w:r>
            </w:hyperlink>
            <w:r w:rsidR="00E67AA0">
              <w:rPr>
                <w:sz w:val="24"/>
                <w:szCs w:val="24"/>
              </w:rPr>
              <w:t xml:space="preserve"> </w:t>
            </w:r>
            <w:r w:rsidR="00E67AA0" w:rsidRPr="00E67AA0">
              <w:rPr>
                <w:sz w:val="24"/>
                <w:szCs w:val="24"/>
              </w:rPr>
              <w:t xml:space="preserve"> </w:t>
            </w:r>
          </w:p>
          <w:p w14:paraId="796397DB" w14:textId="77777777" w:rsidR="00E67AA0" w:rsidRDefault="00E67AA0" w:rsidP="008E0FEE">
            <w:pPr>
              <w:rPr>
                <w:sz w:val="24"/>
                <w:szCs w:val="24"/>
              </w:rPr>
            </w:pPr>
          </w:p>
          <w:p w14:paraId="62B6AD09" w14:textId="7F40F0D2" w:rsidR="004D3011" w:rsidRDefault="002643B7" w:rsidP="008E0FEE">
            <w:sdt>
              <w:sdtPr>
                <w:id w:val="-240260293"/>
                <w:placeholder>
                  <w:docPart w:val="DEC2C83B0E954131981E3378E42564A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</w:p>
          <w:p w14:paraId="15191866" w14:textId="2560BBF2" w:rsidR="00036450" w:rsidRPr="009F34A2" w:rsidRDefault="009F34A2" w:rsidP="008E0FEE">
            <w:pPr>
              <w:rPr>
                <w:rStyle w:val="Hyperlink"/>
                <w:b/>
                <w:bCs/>
              </w:rPr>
            </w:pPr>
            <w:r w:rsidRPr="009F34A2">
              <w:rPr>
                <w:b/>
                <w:bCs/>
              </w:rPr>
              <w:t>rawatas0901@gmail.com</w:t>
            </w:r>
          </w:p>
          <w:p w14:paraId="5F7714CE" w14:textId="77777777" w:rsidR="00D01ADA" w:rsidRDefault="00D01ADA" w:rsidP="008E0FEE">
            <w:pPr>
              <w:pStyle w:val="Heading3"/>
              <w:spacing w:before="0" w:after="0"/>
            </w:pPr>
          </w:p>
          <w:sdt>
            <w:sdtPr>
              <w:id w:val="-1444214663"/>
              <w:placeholder>
                <w:docPart w:val="3A5E6E6F1E9447D381FB3667EA6ED2FA"/>
              </w:placeholder>
              <w:temporary/>
              <w:showingPlcHdr/>
              <w15:appearance w15:val="hidden"/>
            </w:sdtPr>
            <w:sdtEndPr/>
            <w:sdtContent>
              <w:p w14:paraId="7EC9CAA1" w14:textId="0819C3BE" w:rsidR="004D3011" w:rsidRPr="00CB0055" w:rsidRDefault="00CB0055" w:rsidP="008E0FEE">
                <w:pPr>
                  <w:pStyle w:val="Heading3"/>
                  <w:spacing w:before="0" w:after="0"/>
                </w:pPr>
                <w:r w:rsidRPr="00CB0055">
                  <w:t>Hobbies</w:t>
                </w:r>
              </w:p>
            </w:sdtContent>
          </w:sdt>
          <w:p w14:paraId="123AD229" w14:textId="588CEC00" w:rsidR="009F34A2" w:rsidRDefault="000C4CAA" w:rsidP="008E0FE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 w:rsidRPr="009F34A2">
              <w:rPr>
                <w:sz w:val="24"/>
                <w:szCs w:val="24"/>
              </w:rPr>
              <w:t>Reading</w:t>
            </w:r>
          </w:p>
          <w:p w14:paraId="3146AC2B" w14:textId="77777777" w:rsidR="00D01ADA" w:rsidRPr="00D01ADA" w:rsidRDefault="00D01ADA" w:rsidP="008E0FEE">
            <w:pPr>
              <w:rPr>
                <w:sz w:val="24"/>
                <w:szCs w:val="24"/>
              </w:rPr>
            </w:pPr>
          </w:p>
          <w:p w14:paraId="0C860BD2" w14:textId="39E3C25D" w:rsidR="004D3011" w:rsidRDefault="000C4CAA" w:rsidP="008E0FE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 w:rsidRPr="009F34A2">
              <w:rPr>
                <w:sz w:val="24"/>
                <w:szCs w:val="24"/>
              </w:rPr>
              <w:t>To learn daily new things through surfing internet and willing to practice on new things on computer languages to strengthening new techniques as required on daily basis.</w:t>
            </w:r>
          </w:p>
          <w:p w14:paraId="45C8E28A" w14:textId="77777777" w:rsidR="00D01ADA" w:rsidRPr="00D01ADA" w:rsidRDefault="00D01ADA" w:rsidP="008E0FEE">
            <w:pPr>
              <w:pStyle w:val="ListParagraph"/>
              <w:rPr>
                <w:sz w:val="24"/>
                <w:szCs w:val="24"/>
              </w:rPr>
            </w:pPr>
          </w:p>
          <w:p w14:paraId="71420179" w14:textId="1C966E3A" w:rsidR="006C1A4B" w:rsidRPr="009F34A2" w:rsidRDefault="00F61DB7" w:rsidP="008E0FE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Art and Sketching, Blender</w:t>
            </w:r>
          </w:p>
        </w:tc>
        <w:tc>
          <w:tcPr>
            <w:tcW w:w="720" w:type="dxa"/>
          </w:tcPr>
          <w:p w14:paraId="0C3F608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CF99EFF61849F0A9FF8F1411BF05D3"/>
              </w:placeholder>
              <w:temporary/>
              <w:showingPlcHdr/>
              <w15:appearance w15:val="hidden"/>
            </w:sdtPr>
            <w:sdtEndPr/>
            <w:sdtContent>
              <w:p w14:paraId="76666E9C" w14:textId="77777777" w:rsidR="001B2ABD" w:rsidRPr="00F315CB" w:rsidRDefault="00E25A26" w:rsidP="0036055A">
                <w:pPr>
                  <w:pStyle w:val="Heading2"/>
                  <w:spacing w:before="0" w:after="0"/>
                </w:pPr>
                <w:r w:rsidRPr="00F315CB">
                  <w:t>EDUCATION</w:t>
                </w:r>
              </w:p>
            </w:sdtContent>
          </w:sdt>
          <w:p w14:paraId="1795BA17" w14:textId="77777777" w:rsidR="009F34A2" w:rsidRPr="00F315CB" w:rsidRDefault="009F34A2" w:rsidP="0036055A">
            <w:pPr>
              <w:pStyle w:val="Heading4"/>
            </w:pPr>
          </w:p>
          <w:p w14:paraId="2EE59EC3" w14:textId="44D0C155" w:rsidR="000C4CAA" w:rsidRPr="00F315CB" w:rsidRDefault="000C4CAA" w:rsidP="0036055A">
            <w:pPr>
              <w:pStyle w:val="Heading4"/>
            </w:pPr>
            <w:r w:rsidRPr="00F315CB">
              <w:t>IGNOU</w:t>
            </w:r>
          </w:p>
          <w:p w14:paraId="2CE7BA36" w14:textId="69E4E5FF" w:rsidR="000C4CAA" w:rsidRPr="00F315CB" w:rsidRDefault="002759BC" w:rsidP="0036055A">
            <w:r>
              <w:t>Pu</w:t>
            </w:r>
            <w:r w:rsidR="00A5184C">
              <w:t>r</w:t>
            </w:r>
            <w:r w:rsidR="007660AA" w:rsidRPr="00F315CB">
              <w:t>s</w:t>
            </w:r>
            <w:r w:rsidR="00A5184C">
              <w:t>u</w:t>
            </w:r>
            <w:r w:rsidR="007660AA" w:rsidRPr="00F315CB">
              <w:t>ing</w:t>
            </w:r>
            <w:r w:rsidR="000C4CAA" w:rsidRPr="00F315CB">
              <w:t xml:space="preserve"> </w:t>
            </w:r>
            <w:r w:rsidR="007660AA" w:rsidRPr="00F315CB">
              <w:t xml:space="preserve">for </w:t>
            </w:r>
            <w:r>
              <w:t>BCA – Bachelo</w:t>
            </w:r>
            <w:r w:rsidR="000C4CAA" w:rsidRPr="00F315CB">
              <w:t>r</w:t>
            </w:r>
            <w:r>
              <w:t>s</w:t>
            </w:r>
            <w:r w:rsidR="000C4CAA" w:rsidRPr="00F315CB">
              <w:t xml:space="preserve"> in Computer Application from Ignou.  </w:t>
            </w:r>
          </w:p>
          <w:p w14:paraId="289ADE80" w14:textId="77777777" w:rsidR="000C4CAA" w:rsidRPr="00F315CB" w:rsidRDefault="000C4CAA" w:rsidP="0036055A">
            <w:bookmarkStart w:id="0" w:name="_GoBack"/>
            <w:bookmarkEnd w:id="0"/>
          </w:p>
          <w:p w14:paraId="52AE3B86" w14:textId="4585F2D3" w:rsidR="00036450" w:rsidRPr="00F315CB" w:rsidRDefault="000C4CAA" w:rsidP="0036055A">
            <w:pPr>
              <w:pStyle w:val="Heading4"/>
            </w:pPr>
            <w:r w:rsidRPr="00F315CB">
              <w:t>Shanti Gyan Niketan</w:t>
            </w:r>
          </w:p>
          <w:p w14:paraId="012E7068" w14:textId="7AA8FCF9" w:rsidR="00036450" w:rsidRPr="00F315CB" w:rsidRDefault="009F34A2" w:rsidP="0036055A">
            <w:pPr>
              <w:pStyle w:val="Date"/>
            </w:pPr>
            <w:r w:rsidRPr="00F315CB">
              <w:t>12</w:t>
            </w:r>
            <w:r w:rsidRPr="00F315CB">
              <w:rPr>
                <w:vertAlign w:val="superscript"/>
              </w:rPr>
              <w:t>th</w:t>
            </w:r>
            <w:r w:rsidRPr="00F315CB">
              <w:t xml:space="preserve"> Class </w:t>
            </w:r>
            <w:r w:rsidR="007660AA" w:rsidRPr="00F315CB">
              <w:t>Year 2020</w:t>
            </w:r>
            <w:r w:rsidR="00EA2B71">
              <w:t xml:space="preserve"> : </w:t>
            </w:r>
            <w:r w:rsidR="00EA2B71" w:rsidRPr="00EA2B71">
              <w:rPr>
                <w:b/>
                <w:bCs/>
              </w:rPr>
              <w:t>Percentage</w:t>
            </w:r>
            <w:r w:rsidR="00EA2B71">
              <w:t xml:space="preserve"> 70% </w:t>
            </w:r>
          </w:p>
          <w:p w14:paraId="6AD267BF" w14:textId="50916866" w:rsidR="00036450" w:rsidRPr="00F315CB" w:rsidRDefault="007660AA" w:rsidP="0036055A">
            <w:r w:rsidRPr="00F315CB">
              <w:t>Subject : English, Mathematics, Physics, Chemistry, Computer Science</w:t>
            </w:r>
          </w:p>
          <w:p w14:paraId="0CDAE6B1" w14:textId="77777777" w:rsidR="009F34A2" w:rsidRPr="00F315CB" w:rsidRDefault="009F34A2" w:rsidP="0036055A">
            <w:pPr>
              <w:pStyle w:val="Heading4"/>
            </w:pPr>
          </w:p>
          <w:p w14:paraId="24E2F5E9" w14:textId="19C74626" w:rsidR="00036450" w:rsidRPr="00F315CB" w:rsidRDefault="00F77FFE" w:rsidP="0036055A">
            <w:pPr>
              <w:pStyle w:val="Heading4"/>
            </w:pPr>
            <w:r w:rsidRPr="00F315CB">
              <w:t>Shanti Gyan Niketan</w:t>
            </w:r>
          </w:p>
          <w:p w14:paraId="3200B84C" w14:textId="50F4EA01" w:rsidR="00036450" w:rsidRPr="00F315CB" w:rsidRDefault="009F34A2" w:rsidP="0036055A">
            <w:pPr>
              <w:pStyle w:val="Date"/>
            </w:pPr>
            <w:r w:rsidRPr="00F315CB">
              <w:t>10</w:t>
            </w:r>
            <w:r w:rsidRPr="00F315CB">
              <w:rPr>
                <w:vertAlign w:val="superscript"/>
              </w:rPr>
              <w:t>th</w:t>
            </w:r>
            <w:r w:rsidRPr="00F315CB">
              <w:t xml:space="preserve"> Class</w:t>
            </w:r>
            <w:r w:rsidR="007660AA" w:rsidRPr="00F315CB">
              <w:t xml:space="preserve"> Year 2018</w:t>
            </w:r>
            <w:r w:rsidR="00EA2B71">
              <w:t xml:space="preserve"> : </w:t>
            </w:r>
            <w:r w:rsidR="00EA2B71" w:rsidRPr="00EA2B71">
              <w:rPr>
                <w:b/>
                <w:bCs/>
              </w:rPr>
              <w:t xml:space="preserve">Percentage </w:t>
            </w:r>
            <w:r w:rsidR="00EA2B71" w:rsidRPr="00EA2B71">
              <w:t>82%</w:t>
            </w:r>
          </w:p>
          <w:p w14:paraId="53BE0434" w14:textId="3676803F" w:rsidR="007660AA" w:rsidRPr="00F315CB" w:rsidRDefault="007660AA" w:rsidP="0036055A">
            <w:r w:rsidRPr="00F315CB">
              <w:t xml:space="preserve">Subject : English, Hindi, Mathematics, Science,  Social Science </w:t>
            </w:r>
          </w:p>
          <w:p w14:paraId="5795ABA0" w14:textId="77777777" w:rsidR="00EA2B71" w:rsidRDefault="00EA2B71" w:rsidP="0036055A">
            <w:pPr>
              <w:pStyle w:val="Heading2"/>
              <w:spacing w:before="0" w:after="0"/>
            </w:pPr>
          </w:p>
          <w:p w14:paraId="4983E9EF" w14:textId="77777777" w:rsidR="00EA2B71" w:rsidRDefault="00EA2B71" w:rsidP="0036055A">
            <w:pPr>
              <w:pStyle w:val="Heading2"/>
              <w:spacing w:before="0" w:after="0"/>
            </w:pPr>
          </w:p>
          <w:p w14:paraId="1D575A7B" w14:textId="062D5E5D" w:rsidR="00036450" w:rsidRPr="00F315CB" w:rsidRDefault="00F4389F" w:rsidP="0036055A">
            <w:pPr>
              <w:pStyle w:val="Heading2"/>
              <w:spacing w:before="0" w:after="0"/>
            </w:pPr>
            <w:r>
              <w:t xml:space="preserve">Project Experience </w:t>
            </w:r>
          </w:p>
          <w:p w14:paraId="3B36D356" w14:textId="7726EED8" w:rsidR="00036450" w:rsidRDefault="00F4389F" w:rsidP="0036055A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Worked on self projects: </w:t>
            </w:r>
          </w:p>
          <w:p w14:paraId="7A1A0801" w14:textId="5D89AA1F" w:rsidR="00F4389F" w:rsidRDefault="00F4389F" w:rsidP="00F4389F">
            <w:r>
              <w:t>Codepen.io</w:t>
            </w:r>
            <w:r w:rsidR="00A834DD">
              <w:t xml:space="preserve">.link : </w:t>
            </w:r>
            <w:r w:rsidR="00077F37">
              <w:t xml:space="preserve">1 -  </w:t>
            </w:r>
            <w:hyperlink r:id="rId13" w:history="1">
              <w:r w:rsidR="00077F37" w:rsidRPr="009D2F08">
                <w:rPr>
                  <w:rStyle w:val="Hyperlink"/>
                </w:rPr>
                <w:t>https://codepen.io/unreal0901/full/MWbqLKN</w:t>
              </w:r>
            </w:hyperlink>
            <w:r w:rsidR="00D27A66">
              <w:t xml:space="preserve"> </w:t>
            </w:r>
          </w:p>
          <w:p w14:paraId="271FDFB4" w14:textId="7BE479C5" w:rsidR="00D72713" w:rsidRPr="00F4389F" w:rsidRDefault="00077F37" w:rsidP="00F4389F">
            <w:r>
              <w:t xml:space="preserve">                               2 </w:t>
            </w:r>
            <w:r w:rsidRPr="00077F37">
              <w:rPr>
                <w:u w:val="single"/>
              </w:rPr>
              <w:t xml:space="preserve">-  </w:t>
            </w:r>
            <w:hyperlink r:id="rId14" w:history="1">
              <w:r w:rsidRPr="009D2F08">
                <w:rPr>
                  <w:rStyle w:val="Hyperlink"/>
                </w:rPr>
                <w:t>https://codepen.io/unreal0901/full/MWbqLKN</w:t>
              </w:r>
            </w:hyperlink>
            <w:r>
              <w:t xml:space="preserve"> </w:t>
            </w:r>
          </w:p>
          <w:p w14:paraId="2913D945" w14:textId="1C42D69F" w:rsidR="00036450" w:rsidRPr="00F315CB" w:rsidRDefault="000C4CAA" w:rsidP="0036055A">
            <w:r w:rsidRPr="00F315CB">
              <w:t xml:space="preserve"> </w:t>
            </w:r>
            <w:r w:rsidR="00036450" w:rsidRPr="00F315CB">
              <w:t xml:space="preserve"> </w:t>
            </w:r>
          </w:p>
          <w:sdt>
            <w:sdtPr>
              <w:id w:val="1669594239"/>
              <w:placeholder>
                <w:docPart w:val="69FAED404F5245309811E6F0FEE7F9E9"/>
              </w:placeholder>
              <w:temporary/>
              <w:showingPlcHdr/>
              <w15:appearance w15:val="hidden"/>
            </w:sdtPr>
            <w:sdtEndPr/>
            <w:sdtContent>
              <w:p w14:paraId="4C10C0EF" w14:textId="77777777" w:rsidR="00036450" w:rsidRPr="00F315CB" w:rsidRDefault="00180329" w:rsidP="0036055A">
                <w:pPr>
                  <w:pStyle w:val="Heading2"/>
                  <w:spacing w:before="0" w:after="0"/>
                </w:pPr>
                <w:r w:rsidRPr="00F315CB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1D3FF2" w14:textId="03F48D5F" w:rsidR="00036450" w:rsidRPr="00F315CB" w:rsidRDefault="007660AA" w:rsidP="0036055A">
            <w:r w:rsidRPr="00F315CB">
              <w:rPr>
                <w:noProof/>
                <w:lang w:eastAsia="en-US"/>
              </w:rPr>
              <w:drawing>
                <wp:inline distT="0" distB="0" distL="0" distR="0" wp14:anchorId="57E021F1" wp14:editId="25327C9E">
                  <wp:extent cx="3962400" cy="2311400"/>
                  <wp:effectExtent l="0" t="0" r="0" b="1270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65152CB2" w14:textId="77777777" w:rsidR="00F315CB" w:rsidRDefault="00F315CB" w:rsidP="0036055A">
            <w:pPr>
              <w:rPr>
                <w:b/>
                <w:bCs/>
              </w:rPr>
            </w:pPr>
          </w:p>
          <w:p w14:paraId="4A085D21" w14:textId="77777777" w:rsidR="00897BA1" w:rsidRDefault="00F315CB" w:rsidP="0036055A">
            <w:pPr>
              <w:rPr>
                <w:b/>
                <w:bCs/>
              </w:rPr>
            </w:pPr>
            <w:r w:rsidRPr="00F315CB">
              <w:rPr>
                <w:b/>
                <w:bCs/>
              </w:rPr>
              <w:t xml:space="preserve">PERSONAL DETAIL </w:t>
            </w:r>
          </w:p>
          <w:p w14:paraId="25611E46" w14:textId="165EB311" w:rsidR="007660AA" w:rsidRDefault="00F315CB" w:rsidP="0036055A">
            <w:r>
              <w:rPr>
                <w:b/>
                <w:bCs/>
              </w:rPr>
              <w:br/>
            </w:r>
            <w:r>
              <w:t xml:space="preserve">Date of </w:t>
            </w:r>
            <w:r w:rsidR="00EF62A1">
              <w:t>Birth:</w:t>
            </w:r>
            <w:r>
              <w:t xml:space="preserve"> 01 – Sept – 2002, </w:t>
            </w:r>
            <w:r>
              <w:br/>
              <w:t>Father : Om Singh Rawat</w:t>
            </w:r>
            <w:r>
              <w:br/>
              <w:t>Mother : Meena Rawat</w:t>
            </w:r>
            <w:r>
              <w:br/>
              <w:t>Religion : Hindu</w:t>
            </w:r>
          </w:p>
          <w:p w14:paraId="5F0C7A63" w14:textId="77777777" w:rsidR="00F315CB" w:rsidRDefault="00F315CB" w:rsidP="0036055A"/>
          <w:p w14:paraId="39C66C03" w14:textId="64268446" w:rsidR="00F315CB" w:rsidRPr="00F315CB" w:rsidRDefault="00F315CB" w:rsidP="0036055A">
            <w:r w:rsidRPr="00F315CB">
              <w:rPr>
                <w:b/>
                <w:bCs/>
              </w:rPr>
              <w:t>Language Known</w:t>
            </w:r>
            <w:r>
              <w:t xml:space="preserve"> : </w:t>
            </w:r>
            <w:r w:rsidR="006C0C71">
              <w:t xml:space="preserve">Fluency in </w:t>
            </w:r>
            <w:r>
              <w:t xml:space="preserve">Hindi, English </w:t>
            </w:r>
          </w:p>
        </w:tc>
      </w:tr>
    </w:tbl>
    <w:p w14:paraId="57274062" w14:textId="77777777" w:rsidR="0043117B" w:rsidRDefault="002643B7" w:rsidP="000C45FF">
      <w:pPr>
        <w:tabs>
          <w:tab w:val="left" w:pos="990"/>
        </w:tabs>
      </w:pPr>
    </w:p>
    <w:sectPr w:rsidR="0043117B" w:rsidSect="00F315C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9D364" w14:textId="77777777" w:rsidR="002643B7" w:rsidRDefault="002643B7" w:rsidP="000C45FF">
      <w:r>
        <w:separator/>
      </w:r>
    </w:p>
  </w:endnote>
  <w:endnote w:type="continuationSeparator" w:id="0">
    <w:p w14:paraId="1259AA2C" w14:textId="77777777" w:rsidR="002643B7" w:rsidRDefault="002643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238B7" w14:textId="77777777" w:rsidR="002643B7" w:rsidRDefault="002643B7" w:rsidP="000C45FF">
      <w:r>
        <w:separator/>
      </w:r>
    </w:p>
  </w:footnote>
  <w:footnote w:type="continuationSeparator" w:id="0">
    <w:p w14:paraId="298A054A" w14:textId="77777777" w:rsidR="002643B7" w:rsidRDefault="002643B7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EA0"/>
    <w:multiLevelType w:val="hybridMultilevel"/>
    <w:tmpl w:val="3B88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F09EF"/>
    <w:multiLevelType w:val="hybridMultilevel"/>
    <w:tmpl w:val="AD5E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E"/>
    <w:rsid w:val="000331CA"/>
    <w:rsid w:val="00036450"/>
    <w:rsid w:val="00077F37"/>
    <w:rsid w:val="00083E32"/>
    <w:rsid w:val="00094499"/>
    <w:rsid w:val="000C45FF"/>
    <w:rsid w:val="000C4CAA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3B7"/>
    <w:rsid w:val="002759BC"/>
    <w:rsid w:val="00281FD5"/>
    <w:rsid w:val="00303CDC"/>
    <w:rsid w:val="0030481B"/>
    <w:rsid w:val="003156FC"/>
    <w:rsid w:val="003254B5"/>
    <w:rsid w:val="0036055A"/>
    <w:rsid w:val="0037121F"/>
    <w:rsid w:val="003A6B7D"/>
    <w:rsid w:val="003B06CA"/>
    <w:rsid w:val="003F4B55"/>
    <w:rsid w:val="004071FC"/>
    <w:rsid w:val="00445947"/>
    <w:rsid w:val="00452891"/>
    <w:rsid w:val="004779D9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C0C71"/>
    <w:rsid w:val="006C1A4B"/>
    <w:rsid w:val="00715FCB"/>
    <w:rsid w:val="00743101"/>
    <w:rsid w:val="007660AA"/>
    <w:rsid w:val="007775E1"/>
    <w:rsid w:val="0078653B"/>
    <w:rsid w:val="007867A0"/>
    <w:rsid w:val="007927F5"/>
    <w:rsid w:val="007F6B76"/>
    <w:rsid w:val="00802CA0"/>
    <w:rsid w:val="00897BA1"/>
    <w:rsid w:val="008E0FEE"/>
    <w:rsid w:val="009260CD"/>
    <w:rsid w:val="00952C25"/>
    <w:rsid w:val="00986F6C"/>
    <w:rsid w:val="009F34A2"/>
    <w:rsid w:val="00A2118D"/>
    <w:rsid w:val="00A433C2"/>
    <w:rsid w:val="00A5184C"/>
    <w:rsid w:val="00A65586"/>
    <w:rsid w:val="00A834DD"/>
    <w:rsid w:val="00AC24A2"/>
    <w:rsid w:val="00AD76E2"/>
    <w:rsid w:val="00B20152"/>
    <w:rsid w:val="00B359E4"/>
    <w:rsid w:val="00B57D98"/>
    <w:rsid w:val="00B70850"/>
    <w:rsid w:val="00BC74FF"/>
    <w:rsid w:val="00C066B6"/>
    <w:rsid w:val="00C37BA1"/>
    <w:rsid w:val="00C4674C"/>
    <w:rsid w:val="00C506CF"/>
    <w:rsid w:val="00C54D4A"/>
    <w:rsid w:val="00C72BED"/>
    <w:rsid w:val="00C9578B"/>
    <w:rsid w:val="00CB0055"/>
    <w:rsid w:val="00CF3AE1"/>
    <w:rsid w:val="00D01ADA"/>
    <w:rsid w:val="00D2301E"/>
    <w:rsid w:val="00D23C85"/>
    <w:rsid w:val="00D2522B"/>
    <w:rsid w:val="00D27A66"/>
    <w:rsid w:val="00D422DE"/>
    <w:rsid w:val="00D5459D"/>
    <w:rsid w:val="00D562D6"/>
    <w:rsid w:val="00D72713"/>
    <w:rsid w:val="00DA1F4D"/>
    <w:rsid w:val="00DD172A"/>
    <w:rsid w:val="00E10389"/>
    <w:rsid w:val="00E25A26"/>
    <w:rsid w:val="00E3608B"/>
    <w:rsid w:val="00E4381A"/>
    <w:rsid w:val="00E55D74"/>
    <w:rsid w:val="00E67AA0"/>
    <w:rsid w:val="00EA2B71"/>
    <w:rsid w:val="00EF428B"/>
    <w:rsid w:val="00EF62A1"/>
    <w:rsid w:val="00F315CB"/>
    <w:rsid w:val="00F4389F"/>
    <w:rsid w:val="00F60274"/>
    <w:rsid w:val="00F61DB7"/>
    <w:rsid w:val="00F77FB9"/>
    <w:rsid w:val="00F77FFE"/>
    <w:rsid w:val="00F8488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82C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F3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7A66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pen.io/unreal0901/full/MWbqLK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srcodingdaily.000webhostapp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pen.io/unreal0901/full/MWbqLK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rawat\AppData\Local\Microsoft\Office\16.0\DTS\en-US%7b1C2E335C-8C0E-48E5-8381-FE848E51A162%7d\%7b7E787D79-318D-45CC-9F7E-E1B0A23E2B8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575459317585299"/>
          <c:y val="8.4477805658908028E-2"/>
          <c:w val="0.49759640621845341"/>
          <c:h val="0.8530224106602057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371-4BEA-973F-F671537722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371-4BEA-973F-F671537722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371-4BEA-973F-F671537722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371-4BEA-973F-F6715377223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HTML and CSS</c:v>
                </c:pt>
                <c:pt idx="1">
                  <c:v>Java Script</c:v>
                </c:pt>
                <c:pt idx="2">
                  <c:v>Node and React JS</c:v>
                </c:pt>
                <c:pt idx="3">
                  <c:v>SQL, VBA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0.55000000000000004</c:v>
                </c:pt>
                <c:pt idx="1">
                  <c:v>0.2</c:v>
                </c:pt>
                <c:pt idx="2">
                  <c:v>0.15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48-4FE1-B799-52BBE276D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61866545527978"/>
          <c:y val="9.5594877563381517E-2"/>
          <c:w val="0.23115056531395112"/>
          <c:h val="0.836282772345764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61FE13E5654B99A0668DBDDFAD2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4F1F-224A-4108-80A7-6212F720BCD5}"/>
      </w:docPartPr>
      <w:docPartBody>
        <w:p w:rsidR="00C73829" w:rsidRDefault="00127BCB">
          <w:pPr>
            <w:pStyle w:val="3861FE13E5654B99A0668DBDDFAD2803"/>
          </w:pPr>
          <w:r w:rsidRPr="00D5459D">
            <w:t>Profile</w:t>
          </w:r>
        </w:p>
      </w:docPartBody>
    </w:docPart>
    <w:docPart>
      <w:docPartPr>
        <w:name w:val="FB160171FD4E47EF97638E0C73DA0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585B4-6229-45D1-B522-110DDEF0ACAC}"/>
      </w:docPartPr>
      <w:docPartBody>
        <w:p w:rsidR="00C73829" w:rsidRDefault="00127BCB">
          <w:pPr>
            <w:pStyle w:val="FB160171FD4E47EF97638E0C73DA057C"/>
          </w:pPr>
          <w:r w:rsidRPr="00CB0055">
            <w:t>Contact</w:t>
          </w:r>
        </w:p>
      </w:docPartBody>
    </w:docPart>
    <w:docPart>
      <w:docPartPr>
        <w:name w:val="AD8F49E8FA634608A895DBDD66023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EC1B8-1AB1-4C33-944C-A2E205A28523}"/>
      </w:docPartPr>
      <w:docPartBody>
        <w:p w:rsidR="00C73829" w:rsidRDefault="00127BCB">
          <w:pPr>
            <w:pStyle w:val="AD8F49E8FA634608A895DBDD660234F9"/>
          </w:pPr>
          <w:r w:rsidRPr="004D3011">
            <w:t>PHONE:</w:t>
          </w:r>
        </w:p>
      </w:docPartBody>
    </w:docPart>
    <w:docPart>
      <w:docPartPr>
        <w:name w:val="3F33253E5181405893454C854259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FBFA-79EF-4A9D-8372-7E691BE3834C}"/>
      </w:docPartPr>
      <w:docPartBody>
        <w:p w:rsidR="00C73829" w:rsidRDefault="00127BCB">
          <w:pPr>
            <w:pStyle w:val="3F33253E5181405893454C854259E307"/>
          </w:pPr>
          <w:r w:rsidRPr="004D3011">
            <w:t>WEBSITE:</w:t>
          </w:r>
        </w:p>
      </w:docPartBody>
    </w:docPart>
    <w:docPart>
      <w:docPartPr>
        <w:name w:val="DEC2C83B0E954131981E3378E4256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723-5FC1-40EF-9123-E9CC708CE350}"/>
      </w:docPartPr>
      <w:docPartBody>
        <w:p w:rsidR="00C73829" w:rsidRDefault="00127BCB">
          <w:pPr>
            <w:pStyle w:val="DEC2C83B0E954131981E3378E42564A2"/>
          </w:pPr>
          <w:r w:rsidRPr="004D3011">
            <w:t>EMAIL:</w:t>
          </w:r>
        </w:p>
      </w:docPartBody>
    </w:docPart>
    <w:docPart>
      <w:docPartPr>
        <w:name w:val="3A5E6E6F1E9447D381FB3667EA6ED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698B7-5EB3-4A49-84AC-5EED125B86DE}"/>
      </w:docPartPr>
      <w:docPartBody>
        <w:p w:rsidR="00C73829" w:rsidRDefault="00127BCB">
          <w:pPr>
            <w:pStyle w:val="3A5E6E6F1E9447D381FB3667EA6ED2FA"/>
          </w:pPr>
          <w:r w:rsidRPr="00CB0055">
            <w:t>Hobbies</w:t>
          </w:r>
        </w:p>
      </w:docPartBody>
    </w:docPart>
    <w:docPart>
      <w:docPartPr>
        <w:name w:val="BDCF99EFF61849F0A9FF8F1411BF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60CD8-4693-42B3-95E8-18D44F9F6848}"/>
      </w:docPartPr>
      <w:docPartBody>
        <w:p w:rsidR="00C73829" w:rsidRDefault="00127BCB">
          <w:pPr>
            <w:pStyle w:val="BDCF99EFF61849F0A9FF8F1411BF05D3"/>
          </w:pPr>
          <w:r w:rsidRPr="00036450">
            <w:t>EDUCATION</w:t>
          </w:r>
        </w:p>
      </w:docPartBody>
    </w:docPart>
    <w:docPart>
      <w:docPartPr>
        <w:name w:val="69FAED404F5245309811E6F0FEE7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A12B-41EC-47FC-A0B6-637684F5ACD3}"/>
      </w:docPartPr>
      <w:docPartBody>
        <w:p w:rsidR="00C73829" w:rsidRDefault="00127BCB">
          <w:pPr>
            <w:pStyle w:val="69FAED404F5245309811E6F0FEE7F9E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CB"/>
    <w:rsid w:val="00127BCB"/>
    <w:rsid w:val="00C54876"/>
    <w:rsid w:val="00C73829"/>
    <w:rsid w:val="00E1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F5CC1064B34698AA4CD42F25D24D8A">
    <w:name w:val="A7F5CC1064B34698AA4CD42F25D24D8A"/>
  </w:style>
  <w:style w:type="paragraph" w:customStyle="1" w:styleId="1AD41CB327B94DC39B4E860E9D5E0736">
    <w:name w:val="1AD41CB327B94DC39B4E860E9D5E0736"/>
  </w:style>
  <w:style w:type="paragraph" w:customStyle="1" w:styleId="3861FE13E5654B99A0668DBDDFAD2803">
    <w:name w:val="3861FE13E5654B99A0668DBDDFAD2803"/>
  </w:style>
  <w:style w:type="paragraph" w:customStyle="1" w:styleId="935BE2DEEEC845F2B6AD22062C6F5062">
    <w:name w:val="935BE2DEEEC845F2B6AD22062C6F5062"/>
  </w:style>
  <w:style w:type="paragraph" w:customStyle="1" w:styleId="FB160171FD4E47EF97638E0C73DA057C">
    <w:name w:val="FB160171FD4E47EF97638E0C73DA057C"/>
  </w:style>
  <w:style w:type="paragraph" w:customStyle="1" w:styleId="AD8F49E8FA634608A895DBDD660234F9">
    <w:name w:val="AD8F49E8FA634608A895DBDD660234F9"/>
  </w:style>
  <w:style w:type="paragraph" w:customStyle="1" w:styleId="C469EB65122A4F0CB33A1F0A8F5A827F">
    <w:name w:val="C469EB65122A4F0CB33A1F0A8F5A827F"/>
  </w:style>
  <w:style w:type="paragraph" w:customStyle="1" w:styleId="3F33253E5181405893454C854259E307">
    <w:name w:val="3F33253E5181405893454C854259E307"/>
  </w:style>
  <w:style w:type="paragraph" w:customStyle="1" w:styleId="64A53CEAAD5546B98D40ECE55ED000D4">
    <w:name w:val="64A53CEAAD5546B98D40ECE55ED000D4"/>
  </w:style>
  <w:style w:type="paragraph" w:customStyle="1" w:styleId="DEC2C83B0E954131981E3378E42564A2">
    <w:name w:val="DEC2C83B0E954131981E3378E42564A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EB6DDFF037642BDB3F4987777012ADE">
    <w:name w:val="AEB6DDFF037642BDB3F4987777012ADE"/>
  </w:style>
  <w:style w:type="paragraph" w:customStyle="1" w:styleId="3A5E6E6F1E9447D381FB3667EA6ED2FA">
    <w:name w:val="3A5E6E6F1E9447D381FB3667EA6ED2FA"/>
  </w:style>
  <w:style w:type="paragraph" w:customStyle="1" w:styleId="F8FF2DE7E18746188F9171092E6B1535">
    <w:name w:val="F8FF2DE7E18746188F9171092E6B1535"/>
  </w:style>
  <w:style w:type="paragraph" w:customStyle="1" w:styleId="FA3CBFEE208245888EF7A33CD46BC4B1">
    <w:name w:val="FA3CBFEE208245888EF7A33CD46BC4B1"/>
  </w:style>
  <w:style w:type="paragraph" w:customStyle="1" w:styleId="79770E1F6668432CB1E697DDFE1EF71F">
    <w:name w:val="79770E1F6668432CB1E697DDFE1EF71F"/>
  </w:style>
  <w:style w:type="paragraph" w:customStyle="1" w:styleId="1A28AD19551D47DEAC41D1E88D2FB3C8">
    <w:name w:val="1A28AD19551D47DEAC41D1E88D2FB3C8"/>
  </w:style>
  <w:style w:type="paragraph" w:customStyle="1" w:styleId="BDCF99EFF61849F0A9FF8F1411BF05D3">
    <w:name w:val="BDCF99EFF61849F0A9FF8F1411BF05D3"/>
  </w:style>
  <w:style w:type="paragraph" w:customStyle="1" w:styleId="D3707416339D46FB875D7B6E3CA131ED">
    <w:name w:val="D3707416339D46FB875D7B6E3CA131ED"/>
  </w:style>
  <w:style w:type="paragraph" w:customStyle="1" w:styleId="1E33539CA9744A62BCDE56F0D0485C06">
    <w:name w:val="1E33539CA9744A62BCDE56F0D0485C06"/>
  </w:style>
  <w:style w:type="paragraph" w:customStyle="1" w:styleId="B25E0B65693948A5AD9D7BD39FBB03FE">
    <w:name w:val="B25E0B65693948A5AD9D7BD39FBB03FE"/>
  </w:style>
  <w:style w:type="paragraph" w:customStyle="1" w:styleId="EECFF4ED563045AD9DFDC82780D5DA3B">
    <w:name w:val="EECFF4ED563045AD9DFDC82780D5DA3B"/>
  </w:style>
  <w:style w:type="paragraph" w:customStyle="1" w:styleId="54FB04510265423FAC0EA21E2765CEF7">
    <w:name w:val="54FB04510265423FAC0EA21E2765CEF7"/>
  </w:style>
  <w:style w:type="paragraph" w:customStyle="1" w:styleId="AB0B7A8A6A684FF4BF5F937D06FE2B50">
    <w:name w:val="AB0B7A8A6A684FF4BF5F937D06FE2B50"/>
  </w:style>
  <w:style w:type="paragraph" w:customStyle="1" w:styleId="9739EB2E87FD48B2A58621565FFBD4F7">
    <w:name w:val="9739EB2E87FD48B2A58621565FFBD4F7"/>
  </w:style>
  <w:style w:type="paragraph" w:customStyle="1" w:styleId="19557A2AC16C4BCB9A5D063F252050C6">
    <w:name w:val="19557A2AC16C4BCB9A5D063F252050C6"/>
  </w:style>
  <w:style w:type="paragraph" w:customStyle="1" w:styleId="91EFBA3565924F2DA7943BF60992596C">
    <w:name w:val="91EFBA3565924F2DA7943BF60992596C"/>
  </w:style>
  <w:style w:type="paragraph" w:customStyle="1" w:styleId="DF62CB8C8575429FB856754DD47505AD">
    <w:name w:val="DF62CB8C8575429FB856754DD47505AD"/>
  </w:style>
  <w:style w:type="paragraph" w:customStyle="1" w:styleId="DD57629D0FD94578A060A42B6F94AC2A">
    <w:name w:val="DD57629D0FD94578A060A42B6F94AC2A"/>
  </w:style>
  <w:style w:type="paragraph" w:customStyle="1" w:styleId="E97EA880390040DB867B08C4FBC43FE1">
    <w:name w:val="E97EA880390040DB867B08C4FBC43FE1"/>
  </w:style>
  <w:style w:type="paragraph" w:customStyle="1" w:styleId="3F414FD261B44758A888FA6786F10062">
    <w:name w:val="3F414FD261B44758A888FA6786F10062"/>
  </w:style>
  <w:style w:type="paragraph" w:customStyle="1" w:styleId="F1AA9B305E0F48BA8C8FE18CCD8FB849">
    <w:name w:val="F1AA9B305E0F48BA8C8FE18CCD8FB849"/>
  </w:style>
  <w:style w:type="paragraph" w:customStyle="1" w:styleId="0E864AE40C0C41AA9B9152B4C551EC46">
    <w:name w:val="0E864AE40C0C41AA9B9152B4C551EC46"/>
  </w:style>
  <w:style w:type="paragraph" w:customStyle="1" w:styleId="B2E1EEAC551E4CBD811F4BEFAB2FD8E4">
    <w:name w:val="B2E1EEAC551E4CBD811F4BEFAB2FD8E4"/>
  </w:style>
  <w:style w:type="paragraph" w:customStyle="1" w:styleId="15E275210F814443BED5AE0BF5B15B90">
    <w:name w:val="15E275210F814443BED5AE0BF5B15B90"/>
  </w:style>
  <w:style w:type="paragraph" w:customStyle="1" w:styleId="FDE8AFA2D2324C21BC1CACD891424EB7">
    <w:name w:val="FDE8AFA2D2324C21BC1CACD891424EB7"/>
  </w:style>
  <w:style w:type="paragraph" w:customStyle="1" w:styleId="152208F91FCF4C05A6C7669355251FDB">
    <w:name w:val="152208F91FCF4C05A6C7669355251FDB"/>
  </w:style>
  <w:style w:type="paragraph" w:customStyle="1" w:styleId="F7CFEE6EC7F34978B13E10186C63C9F6">
    <w:name w:val="F7CFEE6EC7F34978B13E10186C63C9F6"/>
  </w:style>
  <w:style w:type="paragraph" w:customStyle="1" w:styleId="444C1624329A425FA8E8590D22FF15D1">
    <w:name w:val="444C1624329A425FA8E8590D22FF15D1"/>
  </w:style>
  <w:style w:type="paragraph" w:customStyle="1" w:styleId="73A095AD8C734F739BE7F471AC6E7426">
    <w:name w:val="73A095AD8C734F739BE7F471AC6E7426"/>
  </w:style>
  <w:style w:type="paragraph" w:customStyle="1" w:styleId="F54EAFE7C9CB4C1F995F7C4921AF7169">
    <w:name w:val="F54EAFE7C9CB4C1F995F7C4921AF71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9FAED404F5245309811E6F0FEE7F9E9">
    <w:name w:val="69FAED404F5245309811E6F0FEE7F9E9"/>
  </w:style>
  <w:style w:type="paragraph" w:customStyle="1" w:styleId="8C7E482913DE423395FBD0EF94B3472D">
    <w:name w:val="8C7E482913DE423395FBD0EF94B3472D"/>
    <w:rsid w:val="00127BCB"/>
  </w:style>
  <w:style w:type="paragraph" w:customStyle="1" w:styleId="6A31580F1B72437796C618F8EC98B173">
    <w:name w:val="6A31580F1B72437796C618F8EC98B173"/>
    <w:rsid w:val="00127BCB"/>
  </w:style>
  <w:style w:type="paragraph" w:customStyle="1" w:styleId="2B60C0BF48884D968975FB3298804A28">
    <w:name w:val="2B60C0BF48884D968975FB3298804A28"/>
    <w:rsid w:val="00127BCB"/>
  </w:style>
  <w:style w:type="paragraph" w:customStyle="1" w:styleId="DB66324BE4EF4664905C16FCEF7A245C">
    <w:name w:val="DB66324BE4EF4664905C16FCEF7A245C"/>
    <w:rsid w:val="00127BCB"/>
  </w:style>
  <w:style w:type="paragraph" w:customStyle="1" w:styleId="8F4CED3A091443EABA6507EB8CD44BAA">
    <w:name w:val="8F4CED3A091443EABA6507EB8CD44BAA"/>
    <w:rsid w:val="00127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{7E787D79-318D-45CC-9F7E-E1B0A23E2B88}tf00546271_win32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2021-02-19T08:56:00Z</dcterms:created>
  <dcterms:modified xsi:type="dcterms:W3CDTF">2021-03-12T15:18:00Z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